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489"/>
        <w:gridCol w:w="6662"/>
      </w:tblGrid>
      <w:tr w:rsidR="006D409C" w14:paraId="0A0A2016" w14:textId="77777777" w:rsidTr="00C3558C">
        <w:trPr>
          <w:trHeight w:val="1018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364E3E7A" w14:textId="6D7422E7" w:rsidR="006D409C" w:rsidRDefault="0045347E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B6BDBF3" wp14:editId="74CC25F1">
                  <wp:extent cx="1865243" cy="1854200"/>
                  <wp:effectExtent l="76200" t="76200" r="59055" b="698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" r="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673" cy="1860592"/>
                          </a:xfrm>
                          <a:prstGeom prst="diamond">
                            <a:avLst/>
                          </a:prstGeom>
                          <a:ln w="57150">
                            <a:solidFill>
                              <a:schemeClr val="accent6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shd w:val="clear" w:color="auto" w:fill="134163" w:themeFill="accent6" w:themeFillShade="80"/>
          </w:tcPr>
          <w:p w14:paraId="72BF992C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62" w:type="dxa"/>
            <w:shd w:val="clear" w:color="auto" w:fill="134163" w:themeFill="accent6" w:themeFillShade="80"/>
            <w:vAlign w:val="center"/>
          </w:tcPr>
          <w:p w14:paraId="3B64186F" w14:textId="6C33E2A8" w:rsidR="006D409C" w:rsidRDefault="00136EAA" w:rsidP="00776643">
            <w:pPr>
              <w:pStyle w:val="Heading1"/>
            </w:pPr>
            <w:r>
              <w:t>Edu</w:t>
            </w:r>
            <w:r w:rsidR="00F8546D">
              <w:t>cation</w:t>
            </w:r>
          </w:p>
        </w:tc>
      </w:tr>
      <w:tr w:rsidR="006D409C" w14:paraId="22D1B09F" w14:textId="77777777" w:rsidTr="00C35C34">
        <w:trPr>
          <w:trHeight w:val="2170"/>
        </w:trPr>
        <w:tc>
          <w:tcPr>
            <w:tcW w:w="4473" w:type="dxa"/>
            <w:vMerge/>
            <w:tcMar>
              <w:left w:w="360" w:type="dxa"/>
            </w:tcMar>
            <w:vAlign w:val="bottom"/>
          </w:tcPr>
          <w:p w14:paraId="417DA397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89" w:type="dxa"/>
            <w:tcMar>
              <w:left w:w="0" w:type="dxa"/>
              <w:right w:w="0" w:type="dxa"/>
            </w:tcMar>
          </w:tcPr>
          <w:p w14:paraId="0BF9A928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04A297" wp14:editId="24E2FC15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A5009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3735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04A297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" adj="-11796480,,5400" path="m2426,347348c2024,270140,402,77580,,372l346895,,2426,347348xe" fillcolor="#2683c6 [3209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BDA5009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3735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2" w:type="dxa"/>
          </w:tcPr>
          <w:p w14:paraId="78338C13" w14:textId="77777777" w:rsidR="00B33B9D" w:rsidRPr="00E639FD" w:rsidRDefault="00B33B9D" w:rsidP="00B33B9D">
            <w:r>
              <w:rPr>
                <w:b/>
              </w:rPr>
              <w:t xml:space="preserve">“Faculty of Natural Sciences”- University of </w:t>
            </w:r>
            <w:proofErr w:type="gramStart"/>
            <w:r>
              <w:rPr>
                <w:b/>
              </w:rPr>
              <w:t>Tirana</w:t>
            </w:r>
            <w:r>
              <w:t>(</w:t>
            </w:r>
            <w:proofErr w:type="gramEnd"/>
            <w:r>
              <w:t>2021</w:t>
            </w:r>
            <w:r w:rsidRPr="00036450">
              <w:t xml:space="preserve"> </w:t>
            </w:r>
            <w:r>
              <w:t>–to date)</w:t>
            </w:r>
          </w:p>
          <w:p w14:paraId="27BE7DBD" w14:textId="3931B546" w:rsidR="00B33B9D" w:rsidRPr="00C35C34" w:rsidRDefault="00B33B9D" w:rsidP="00B33B9D">
            <w:r w:rsidRPr="00ED77B1">
              <w:t xml:space="preserve">Second year – </w:t>
            </w:r>
            <w:proofErr w:type="gramStart"/>
            <w:r w:rsidRPr="00ED77B1">
              <w:t xml:space="preserve">Bachelor </w:t>
            </w:r>
            <w:r>
              <w:t>in</w:t>
            </w:r>
            <w:r w:rsidRPr="00ED77B1">
              <w:t xml:space="preserve"> Computer Science</w:t>
            </w:r>
            <w:proofErr w:type="gramEnd"/>
            <w:r w:rsidRPr="00ED77B1">
              <w:t>.</w:t>
            </w:r>
            <w:r>
              <w:t xml:space="preserve"> I am p</w:t>
            </w:r>
            <w:r w:rsidRPr="00ED77B1">
              <w:t xml:space="preserve">assionate about technology and programming, always looking for new technologies and </w:t>
            </w:r>
            <w:r>
              <w:t>tools.</w:t>
            </w:r>
          </w:p>
          <w:p w14:paraId="2FA566BF" w14:textId="30806C77" w:rsidR="00E639FD" w:rsidRPr="00E639FD" w:rsidRDefault="007934D6" w:rsidP="00E639FD"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Luigj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Gurakuqi</w:t>
            </w:r>
            <w:proofErr w:type="spellEnd"/>
            <w:r>
              <w:rPr>
                <w:b/>
              </w:rPr>
              <w:t>”</w:t>
            </w:r>
            <w:r w:rsidR="00ED77B1">
              <w:rPr>
                <w:b/>
              </w:rPr>
              <w:t xml:space="preserve"> High School,</w:t>
            </w:r>
            <w:r>
              <w:rPr>
                <w:b/>
              </w:rPr>
              <w:t xml:space="preserve"> Elbasan</w:t>
            </w:r>
            <w:r w:rsidR="00E639FD">
              <w:rPr>
                <w:b/>
              </w:rPr>
              <w:t xml:space="preserve">                </w:t>
            </w:r>
            <w:proofErr w:type="gramStart"/>
            <w:r w:rsidR="00E639FD">
              <w:rPr>
                <w:b/>
              </w:rPr>
              <w:t xml:space="preserve">   </w:t>
            </w:r>
            <w:r w:rsidR="00E639FD">
              <w:t>(</w:t>
            </w:r>
            <w:proofErr w:type="gramEnd"/>
            <w:r w:rsidR="009B3871">
              <w:t>2018</w:t>
            </w:r>
            <w:r>
              <w:t>–</w:t>
            </w:r>
            <w:r w:rsidR="006D409C" w:rsidRPr="00036450">
              <w:t xml:space="preserve"> </w:t>
            </w:r>
            <w:r w:rsidR="009B3871">
              <w:t>2021</w:t>
            </w:r>
            <w:r w:rsidR="00E639FD">
              <w:t>)</w:t>
            </w:r>
          </w:p>
          <w:p w14:paraId="3F8D17AA" w14:textId="43041AAB" w:rsidR="00E639FD" w:rsidRDefault="00ED77B1" w:rsidP="00B33B9D">
            <w:r>
              <w:t>I was a participant</w:t>
            </w:r>
            <w:r w:rsidRPr="00ED77B1">
              <w:t xml:space="preserve"> in various activities organized by the school such as: sports activities, staging theatrical pieces; volunteer in the logistics team; as well as part of the student council as a representative of the voice of others</w:t>
            </w:r>
            <w:r>
              <w:t xml:space="preserve"> </w:t>
            </w:r>
          </w:p>
        </w:tc>
      </w:tr>
      <w:tr w:rsidR="006D409C" w14:paraId="52C3B5A5" w14:textId="77777777" w:rsidTr="00C3558C">
        <w:trPr>
          <w:trHeight w:val="991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225BAF1F" w14:textId="0CB08C7F" w:rsidR="0045347E" w:rsidRDefault="00001119" w:rsidP="0045347E">
            <w:pPr>
              <w:pStyle w:val="Title"/>
            </w:pPr>
            <w:r>
              <w:t>Elion Emini</w:t>
            </w:r>
          </w:p>
          <w:p w14:paraId="6C0A8E9E" w14:textId="77777777" w:rsidR="0045347E" w:rsidRPr="0045347E" w:rsidRDefault="0045347E" w:rsidP="0045347E"/>
          <w:p w14:paraId="41D4A210" w14:textId="428BA8EE" w:rsidR="006D409C" w:rsidRPr="005D47DE" w:rsidRDefault="00A454B9" w:rsidP="005D47DE">
            <w:pPr>
              <w:pStyle w:val="Heading2"/>
            </w:pPr>
            <w:r>
              <w:t>profile</w:t>
            </w:r>
          </w:p>
          <w:p w14:paraId="3D7A0320" w14:textId="688AA139" w:rsidR="006D409C" w:rsidRPr="00A454B9" w:rsidRDefault="00A454B9" w:rsidP="00397CEC">
            <w:pPr>
              <w:ind w:right="-41"/>
              <w:rPr>
                <w:sz w:val="24"/>
                <w:szCs w:val="28"/>
                <w:lang w:val="fr-FR"/>
              </w:rPr>
            </w:pPr>
            <w:r>
              <w:rPr>
                <w:sz w:val="24"/>
                <w:szCs w:val="28"/>
              </w:rPr>
              <w:t>I am a</w:t>
            </w:r>
            <w:r w:rsidRPr="00A454B9">
              <w:rPr>
                <w:sz w:val="24"/>
                <w:szCs w:val="28"/>
              </w:rPr>
              <w:t xml:space="preserve">n enthusiastic, </w:t>
            </w:r>
            <w:r w:rsidR="00ED77B1" w:rsidRPr="00A454B9">
              <w:rPr>
                <w:sz w:val="24"/>
                <w:szCs w:val="28"/>
              </w:rPr>
              <w:t>diligent,</w:t>
            </w:r>
            <w:r w:rsidRPr="00A454B9">
              <w:rPr>
                <w:sz w:val="24"/>
                <w:szCs w:val="28"/>
              </w:rPr>
              <w:t xml:space="preserve"> and fast-learning </w:t>
            </w:r>
            <w:r w:rsidR="00397CEC">
              <w:rPr>
                <w:sz w:val="24"/>
                <w:szCs w:val="28"/>
              </w:rPr>
              <w:t xml:space="preserve">IT </w:t>
            </w:r>
            <w:r w:rsidRPr="00A454B9">
              <w:rPr>
                <w:sz w:val="24"/>
                <w:szCs w:val="28"/>
              </w:rPr>
              <w:t xml:space="preserve">student, driven by a desire to help others and improve </w:t>
            </w:r>
            <w:r>
              <w:rPr>
                <w:sz w:val="24"/>
                <w:szCs w:val="28"/>
              </w:rPr>
              <w:t>my</w:t>
            </w:r>
            <w:r w:rsidRPr="00A454B9">
              <w:rPr>
                <w:sz w:val="24"/>
                <w:szCs w:val="28"/>
              </w:rPr>
              <w:t>self. I like music, playing the guitar, photography, designing, reading, and programming. I spend my free time with my family, going</w:t>
            </w:r>
            <w:r>
              <w:rPr>
                <w:sz w:val="24"/>
                <w:szCs w:val="28"/>
              </w:rPr>
              <w:t xml:space="preserve"> out</w:t>
            </w:r>
            <w:r w:rsidRPr="00A454B9">
              <w:rPr>
                <w:sz w:val="24"/>
                <w:szCs w:val="28"/>
              </w:rPr>
              <w:t xml:space="preserve"> for walks in nature or </w:t>
            </w:r>
            <w:r>
              <w:rPr>
                <w:sz w:val="24"/>
                <w:szCs w:val="28"/>
              </w:rPr>
              <w:t>making memories</w:t>
            </w:r>
            <w:r w:rsidRPr="00A454B9">
              <w:rPr>
                <w:sz w:val="24"/>
                <w:szCs w:val="28"/>
              </w:rPr>
              <w:t xml:space="preserve"> with friends.</w:t>
            </w:r>
          </w:p>
          <w:p w14:paraId="36BF3F84" w14:textId="61F4767B" w:rsidR="009937A6" w:rsidRDefault="009937A6" w:rsidP="005D47DE">
            <w:pPr>
              <w:rPr>
                <w:lang w:val="fr-FR"/>
              </w:rPr>
            </w:pPr>
          </w:p>
          <w:p w14:paraId="5AD282F7" w14:textId="4C66DD6E" w:rsidR="0096549B" w:rsidRDefault="0096549B" w:rsidP="0096549B">
            <w:pPr>
              <w:pStyle w:val="Heading2"/>
            </w:pPr>
            <w:r>
              <w:t>pRogramming languages</w:t>
            </w:r>
          </w:p>
          <w:p w14:paraId="037C2D6C" w14:textId="541FF18F" w:rsidR="00325233" w:rsidRPr="00902B34" w:rsidRDefault="00325233" w:rsidP="00325233">
            <w:pPr>
              <w:rPr>
                <w:sz w:val="20"/>
                <w:szCs w:val="22"/>
              </w:rPr>
            </w:pPr>
          </w:p>
          <w:p w14:paraId="5FF5DA17" w14:textId="0EFE0537" w:rsidR="0096549B" w:rsidRPr="00902B34" w:rsidRDefault="00387C73" w:rsidP="00902B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32"/>
                <w:lang w:val="fr-FR"/>
              </w:rPr>
            </w:pPr>
            <w:r>
              <w:rPr>
                <w:b/>
                <w:bCs/>
                <w:noProof/>
                <w:sz w:val="28"/>
                <w:szCs w:val="32"/>
                <w:lang w:val="fr-FR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21AD2F1" wp14:editId="4A744387">
                      <wp:simplePos x="0" y="0"/>
                      <wp:positionH relativeFrom="column">
                        <wp:posOffset>1456660</wp:posOffset>
                      </wp:positionH>
                      <wp:positionV relativeFrom="paragraph">
                        <wp:posOffset>9318</wp:posOffset>
                      </wp:positionV>
                      <wp:extent cx="838289" cy="1084477"/>
                      <wp:effectExtent l="0" t="0" r="0" b="190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89" cy="1084477"/>
                                <a:chOff x="0" y="0"/>
                                <a:chExt cx="838289" cy="108447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89" y="7089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10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9219" y="0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3033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3154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9098" y="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90624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856" y="290624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1889" y="290624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4921" y="283535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19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5042" y="283535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960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768" y="60960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1889" y="609600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" name="Picture 23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7833" y="602512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Picture 24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7954" y="602512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07312"/>
                                  <a:ext cx="177165" cy="177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26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768" y="900224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712" y="900224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0745" y="900224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29" descr="A picture containing text, sign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0866" y="900224"/>
                                  <a:ext cx="17907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D2C4DB" id="Group 30" o:spid="_x0000_s1026" style="position:absolute;margin-left:114.7pt;margin-top:.75pt;width:66pt;height:85.4pt;z-index:251689984" coordsize="8382,10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7" type="#_x0000_t75" style="position:absolute;left:70;top:70;width:1772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">
                        <v:imagedata r:id="rId14" o:title=""/>
                      </v:shape>
                      <v:shape id="Picture 10" o:spid="_x0000_s1028" type="#_x0000_t75" alt="A picture containing text, sign, clipart&#10;&#10;Description automatically generated" style="position:absolute;left:6592;width:1790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">
                        <v:imagedata r:id="rId15" o:title="A picture containing text, sign, clipart&#10;&#10;Description automatically generated"/>
                      </v:shape>
                      <v:shape id="Picture 11" o:spid="_x0000_s1029" type="#_x0000_t75" style="position:absolute;left:1630;width:177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">
                        <v:imagedata r:id="rId14" o:title=""/>
                      </v:shape>
                      <v:shape id="Picture 13" o:spid="_x0000_s1030" type="#_x0000_t75" style="position:absolute;left:3331;width:1772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">
                        <v:imagedata r:id="rId14" o:title=""/>
                      </v:shape>
                      <v:shape id="Picture 14" o:spid="_x0000_s1031" type="#_x0000_t75" style="position:absolute;left:4890;width:1772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">
                        <v:imagedata r:id="rId14" o:title=""/>
                      </v:shape>
                      <v:shape id="Picture 15" o:spid="_x0000_s1032" type="#_x0000_t75" style="position:absolute;top:2906;width:177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">
                        <v:imagedata r:id="rId14" o:title=""/>
                      </v:shape>
                      <v:shape id="Picture 16" o:spid="_x0000_s1033" type="#_x0000_t75" style="position:absolute;left:1488;top:2906;width:1772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">
                        <v:imagedata r:id="rId14" o:title=""/>
                      </v:shape>
                      <v:shape id="Picture 17" o:spid="_x0000_s1034" type="#_x0000_t75" style="position:absolute;left:3118;top:2906;width:1772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">
                        <v:imagedata r:id="rId14" o:title=""/>
                      </v:shape>
                      <v:shape id="Picture 18" o:spid="_x0000_s1035" type="#_x0000_t75" alt="A picture containing text, sign, clipart&#10;&#10;Description automatically generated" style="position:absolute;left:4749;top:2835;width:1790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">
                        <v:imagedata r:id="rId15" o:title="A picture containing text, sign, clipart&#10;&#10;Description automatically generated"/>
                      </v:shape>
                      <v:shape id="Picture 19" o:spid="_x0000_s1036" type="#_x0000_t75" alt="A picture containing text, sign, clipart&#10;&#10;Description automatically generated" style="position:absolute;left:6450;top:2835;width:179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">
                        <v:imagedata r:id="rId15" o:title="A picture containing text, sign, clipart&#10;&#10;Description automatically generated"/>
                      </v:shape>
                      <v:shape id="Picture 20" o:spid="_x0000_s1037" type="#_x0000_t75" style="position:absolute;top:6096;width:177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">
                        <v:imagedata r:id="rId14" o:title=""/>
                      </v:shape>
                      <v:shape id="Picture 21" o:spid="_x0000_s1038" type="#_x0000_t75" style="position:absolute;left:1417;top:6096;width:1772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">
                        <v:imagedata r:id="rId14" o:title=""/>
                      </v:shape>
                      <v:shape id="Picture 22" o:spid="_x0000_s1039" type="#_x0000_t75" style="position:absolute;left:3118;top:6096;width:1772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">
                        <v:imagedata r:id="rId14" o:title=""/>
                      </v:shape>
                      <v:shape id="Picture 23" o:spid="_x0000_s1040" type="#_x0000_t75" alt="A picture containing text, sign, clipart&#10;&#10;Description automatically generated" style="position:absolute;left:4678;top:6025;width:179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">
                        <v:imagedata r:id="rId15" o:title="A picture containing text, sign, clipart&#10;&#10;Description automatically generated"/>
                      </v:shape>
                      <v:shape id="Picture 24" o:spid="_x0000_s1041" type="#_x0000_t75" alt="A picture containing text, sign, clipart&#10;&#10;Description automatically generated" style="position:absolute;left:6379;top:6025;width:179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">
                        <v:imagedata r:id="rId15" o:title="A picture containing text, sign, clipart&#10;&#10;Description automatically generated"/>
                      </v:shape>
                      <v:shape id="Picture 25" o:spid="_x0000_s1042" type="#_x0000_t75" style="position:absolute;top:9073;width:177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">
                        <v:imagedata r:id="rId14" o:title=""/>
                      </v:shape>
                      <v:shape id="Picture 26" o:spid="_x0000_s1043" type="#_x0000_t75" alt="A picture containing text, sign, clipart&#10;&#10;Description automatically generated" style="position:absolute;left:1417;top:9002;width:179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">
                        <v:imagedata r:id="rId15" o:title="A picture containing text, sign, clipart&#10;&#10;Description automatically generated"/>
                      </v:shape>
                      <v:shape id="Picture 27" o:spid="_x0000_s1044" type="#_x0000_t75" alt="A picture containing text, sign, clipart&#10;&#10;Description automatically generated" style="position:absolute;left:2977;top:9002;width:1790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">
                        <v:imagedata r:id="rId15" o:title="A picture containing text, sign, clipart&#10;&#10;Description automatically generated"/>
                      </v:shape>
                      <v:shape id="Picture 28" o:spid="_x0000_s1045" type="#_x0000_t75" alt="A picture containing text, sign, clipart&#10;&#10;Description automatically generated" style="position:absolute;left:4607;top:9002;width:179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">
                        <v:imagedata r:id="rId15" o:title="A picture containing text, sign, clipart&#10;&#10;Description automatically generated"/>
                      </v:shape>
                      <v:shape id="Picture 29" o:spid="_x0000_s1046" type="#_x0000_t75" alt="A picture containing text, sign, clipart&#10;&#10;Description automatically generated" style="position:absolute;left:6308;top:9002;width:179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">
                        <v:imagedata r:id="rId15" o:title="A picture containing text, sign, clipart&#10;&#10;Description automatically generated"/>
                      </v:shape>
                    </v:group>
                  </w:pict>
                </mc:Fallback>
              </mc:AlternateContent>
            </w:r>
            <w:r w:rsidR="00325233" w:rsidRPr="00902B34">
              <w:rPr>
                <w:b/>
                <w:bCs/>
                <w:sz w:val="28"/>
                <w:szCs w:val="32"/>
                <w:lang w:val="fr-FR"/>
              </w:rPr>
              <w:t xml:space="preserve">Python  </w:t>
            </w:r>
            <w:r w:rsidR="00902B34">
              <w:rPr>
                <w:b/>
                <w:bCs/>
                <w:sz w:val="28"/>
                <w:szCs w:val="32"/>
                <w:lang w:val="fr-FR"/>
              </w:rPr>
              <w:t xml:space="preserve">       </w:t>
            </w:r>
          </w:p>
          <w:p w14:paraId="044A8494" w14:textId="37924300" w:rsidR="00325233" w:rsidRPr="00902B34" w:rsidRDefault="00A81DE0" w:rsidP="00902B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32"/>
                <w:lang w:val="fr-FR"/>
              </w:rPr>
            </w:pPr>
            <w:r>
              <w:rPr>
                <w:b/>
                <w:bCs/>
                <w:sz w:val="28"/>
                <w:szCs w:val="32"/>
                <w:lang w:val="fr-FR"/>
              </w:rPr>
              <w:t>WEB DEV.</w:t>
            </w:r>
          </w:p>
          <w:p w14:paraId="374C47C7" w14:textId="3807D6CB" w:rsidR="00325233" w:rsidRPr="00902B34" w:rsidRDefault="00325233" w:rsidP="00902B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32"/>
                <w:lang w:val="fr-FR"/>
              </w:rPr>
            </w:pPr>
            <w:r w:rsidRPr="00902B34">
              <w:rPr>
                <w:b/>
                <w:bCs/>
                <w:sz w:val="28"/>
                <w:szCs w:val="32"/>
                <w:lang w:val="fr-FR"/>
              </w:rPr>
              <w:t>C</w:t>
            </w:r>
            <w:r w:rsidR="003E5414">
              <w:rPr>
                <w:b/>
                <w:bCs/>
                <w:sz w:val="28"/>
                <w:szCs w:val="32"/>
                <w:lang w:val="fr-FR"/>
              </w:rPr>
              <w:t>/C++</w:t>
            </w:r>
            <w:r w:rsidRPr="00902B34">
              <w:rPr>
                <w:b/>
                <w:bCs/>
                <w:sz w:val="28"/>
                <w:szCs w:val="32"/>
                <w:lang w:val="fr-FR"/>
              </w:rPr>
              <w:t xml:space="preserve"> </w:t>
            </w:r>
          </w:p>
          <w:p w14:paraId="17890818" w14:textId="791D9329" w:rsidR="00B414CB" w:rsidRPr="008A1D56" w:rsidRDefault="00325233" w:rsidP="005D47D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32"/>
                <w:lang w:val="fr-FR"/>
              </w:rPr>
            </w:pPr>
            <w:r w:rsidRPr="00902B34">
              <w:rPr>
                <w:b/>
                <w:bCs/>
                <w:sz w:val="28"/>
                <w:szCs w:val="32"/>
                <w:lang w:val="fr-FR"/>
              </w:rPr>
              <w:t>KOTLIN</w:t>
            </w:r>
          </w:p>
          <w:p w14:paraId="6E0261A5" w14:textId="50D671B3" w:rsidR="004340D9" w:rsidRPr="008A1D56" w:rsidRDefault="00A454B9" w:rsidP="008A1D56">
            <w:pPr>
              <w:pStyle w:val="Heading2"/>
              <w:rPr>
                <w:lang w:val="fr-FR"/>
              </w:rPr>
            </w:pPr>
            <w:r>
              <w:t>contact</w:t>
            </w:r>
          </w:p>
          <w:p w14:paraId="222BF3E2" w14:textId="5EF0DDFE" w:rsidR="006D409C" w:rsidRPr="003E5414" w:rsidRDefault="00401003" w:rsidP="00A75FCE">
            <w:pPr>
              <w:pStyle w:val="ContactDetails"/>
              <w:rPr>
                <w:sz w:val="24"/>
                <w:szCs w:val="28"/>
                <w:lang w:val="fr-FR"/>
              </w:rPr>
            </w:pPr>
            <w:r>
              <w:rPr>
                <w:sz w:val="24"/>
                <w:szCs w:val="28"/>
              </w:rPr>
              <w:t>Phone</w:t>
            </w:r>
            <w:r w:rsidR="004340D9" w:rsidRPr="003E5414">
              <w:rPr>
                <w:sz w:val="24"/>
                <w:szCs w:val="28"/>
              </w:rPr>
              <w:t>:</w:t>
            </w:r>
          </w:p>
          <w:p w14:paraId="0B37E731" w14:textId="4994FAE3" w:rsidR="006D409C" w:rsidRPr="003F477D" w:rsidRDefault="00D62117" w:rsidP="00A75FCE">
            <w:pPr>
              <w:pStyle w:val="ContactDetails"/>
              <w:rPr>
                <w:lang w:val="fr-FR"/>
              </w:rPr>
            </w:pPr>
            <w:r>
              <w:t>+355 6</w:t>
            </w:r>
            <w:r w:rsidR="00D95574">
              <w:t>84054281</w:t>
            </w:r>
          </w:p>
          <w:p w14:paraId="0A13B87C" w14:textId="01651D67" w:rsidR="006D409C" w:rsidRPr="003F477D" w:rsidRDefault="006D409C" w:rsidP="005D47DE">
            <w:pPr>
              <w:rPr>
                <w:lang w:val="fr-FR"/>
              </w:rPr>
            </w:pPr>
          </w:p>
          <w:p w14:paraId="31991CC7" w14:textId="6B7581E6" w:rsidR="006D409C" w:rsidRPr="003E5414" w:rsidRDefault="003E5414" w:rsidP="00A75FCE">
            <w:pPr>
              <w:pStyle w:val="ContactDetails"/>
              <w:rPr>
                <w:sz w:val="24"/>
                <w:szCs w:val="28"/>
              </w:rPr>
            </w:pPr>
            <w:r w:rsidRPr="003E5414">
              <w:rPr>
                <w:sz w:val="24"/>
                <w:szCs w:val="28"/>
              </w:rPr>
              <w:t>Email:</w:t>
            </w:r>
          </w:p>
          <w:p w14:paraId="7470356A" w14:textId="2D8B5826" w:rsidR="004340D9" w:rsidRDefault="00000000" w:rsidP="00902B34">
            <w:pPr>
              <w:rPr>
                <w:rStyle w:val="Hyperlink"/>
              </w:rPr>
            </w:pPr>
            <w:hyperlink r:id="rId16" w:history="1">
              <w:r w:rsidR="004340D9" w:rsidRPr="00F21A26">
                <w:rPr>
                  <w:rStyle w:val="Hyperlink"/>
                </w:rPr>
                <w:t>elion.emini@gmail.com</w:t>
              </w:r>
            </w:hyperlink>
          </w:p>
          <w:p w14:paraId="55C18837" w14:textId="5A40C5D5" w:rsidR="00B33B9D" w:rsidRDefault="00B33B9D" w:rsidP="00902B34">
            <w:pPr>
              <w:rPr>
                <w:rStyle w:val="Hyperlink"/>
              </w:rPr>
            </w:pPr>
          </w:p>
          <w:p w14:paraId="26C0B771" w14:textId="7BAC4CDB" w:rsidR="00B33B9D" w:rsidRPr="003E5414" w:rsidRDefault="00B33B9D" w:rsidP="00B33B9D">
            <w:pPr>
              <w:pStyle w:val="ContactDetails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LinkedIn</w:t>
            </w:r>
            <w:r w:rsidRPr="003E5414">
              <w:rPr>
                <w:sz w:val="24"/>
                <w:szCs w:val="28"/>
              </w:rPr>
              <w:t>:</w:t>
            </w:r>
          </w:p>
          <w:p w14:paraId="59F1CCD1" w14:textId="6062134D" w:rsidR="00B33B9D" w:rsidRDefault="00000000" w:rsidP="00902B34">
            <w:hyperlink r:id="rId17" w:history="1">
              <w:r w:rsidR="00B33B9D" w:rsidRPr="00A81DE0">
                <w:rPr>
                  <w:rStyle w:val="Hyperlink"/>
                  <w:color w:val="1C6194" w:themeColor="accent6" w:themeShade="BF"/>
                  <w:sz w:val="24"/>
                  <w:szCs w:val="28"/>
                </w:rPr>
                <w:t>Elion-Emini</w:t>
              </w:r>
            </w:hyperlink>
          </w:p>
        </w:tc>
        <w:tc>
          <w:tcPr>
            <w:tcW w:w="489" w:type="dxa"/>
            <w:shd w:val="clear" w:color="auto" w:fill="134163" w:themeFill="accent6" w:themeFillShade="80"/>
          </w:tcPr>
          <w:p w14:paraId="2C4B558E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62" w:type="dxa"/>
            <w:shd w:val="clear" w:color="auto" w:fill="134163" w:themeFill="accent6" w:themeFillShade="80"/>
            <w:vAlign w:val="center"/>
          </w:tcPr>
          <w:p w14:paraId="611DE414" w14:textId="276A1439" w:rsidR="006D409C" w:rsidRDefault="00F8546D" w:rsidP="00776643">
            <w:pPr>
              <w:pStyle w:val="Heading1"/>
              <w:rPr>
                <w:b/>
              </w:rPr>
            </w:pPr>
            <w:r>
              <w:t>Experiences</w:t>
            </w:r>
          </w:p>
        </w:tc>
      </w:tr>
      <w:tr w:rsidR="006D409C" w14:paraId="2BEBB819" w14:textId="77777777" w:rsidTr="00C3558C">
        <w:trPr>
          <w:trHeight w:val="5368"/>
        </w:trPr>
        <w:tc>
          <w:tcPr>
            <w:tcW w:w="4473" w:type="dxa"/>
            <w:vMerge/>
            <w:vAlign w:val="bottom"/>
          </w:tcPr>
          <w:p w14:paraId="391C67B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89" w:type="dxa"/>
            <w:tcMar>
              <w:left w:w="0" w:type="dxa"/>
              <w:right w:w="0" w:type="dxa"/>
            </w:tcMar>
          </w:tcPr>
          <w:p w14:paraId="11C48D9D" w14:textId="0043C35F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4F3533" wp14:editId="5D2A8914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38DB5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735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4F3533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" adj="-11796480,,5400" path="m2426,347348c2024,270140,402,77580,,372l346895,,2426,347348xe" fillcolor="#2683c6 [3209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638DB5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735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2" w:type="dxa"/>
          </w:tcPr>
          <w:p w14:paraId="794A49EB" w14:textId="77777777" w:rsidR="00B63452" w:rsidRDefault="00B63452" w:rsidP="00B63452">
            <w:pPr>
              <w:rPr>
                <w:b/>
                <w:bCs/>
                <w:sz w:val="24"/>
                <w:szCs w:val="28"/>
              </w:rPr>
            </w:pPr>
            <w:r w:rsidRPr="00AF2F26">
              <w:rPr>
                <w:b/>
                <w:bCs/>
                <w:sz w:val="24"/>
                <w:szCs w:val="28"/>
              </w:rPr>
              <w:t>Programming</w:t>
            </w:r>
          </w:p>
          <w:p w14:paraId="23FD365B" w14:textId="77777777" w:rsidR="00B63452" w:rsidRPr="00C35C34" w:rsidRDefault="00B63452" w:rsidP="00B6345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Cs w:val="22"/>
              </w:rPr>
            </w:pPr>
            <w:r w:rsidRPr="00C35C34">
              <w:rPr>
                <w:szCs w:val="22"/>
              </w:rPr>
              <w:t xml:space="preserve">Web Development training with Youth for Social Change </w:t>
            </w:r>
            <w:r w:rsidRPr="002F1929">
              <w:rPr>
                <w:sz w:val="20"/>
                <w:szCs w:val="20"/>
              </w:rPr>
              <w:t>(</w:t>
            </w:r>
            <w:proofErr w:type="gramStart"/>
            <w:r w:rsidRPr="002F1929">
              <w:rPr>
                <w:sz w:val="20"/>
                <w:szCs w:val="20"/>
              </w:rPr>
              <w:t>August,</w:t>
            </w:r>
            <w:proofErr w:type="gramEnd"/>
            <w:r w:rsidRPr="002F1929">
              <w:rPr>
                <w:sz w:val="20"/>
                <w:szCs w:val="20"/>
              </w:rPr>
              <w:t xml:space="preserve"> 2022-present)</w:t>
            </w:r>
          </w:p>
          <w:p w14:paraId="441AF549" w14:textId="32EA59B0" w:rsidR="00B63452" w:rsidRPr="00C35C34" w:rsidRDefault="00B63452" w:rsidP="00B63452">
            <w:pPr>
              <w:pStyle w:val="ListParagraph"/>
              <w:numPr>
                <w:ilvl w:val="0"/>
                <w:numId w:val="9"/>
              </w:numPr>
              <w:ind w:right="169"/>
              <w:rPr>
                <w:b/>
                <w:bCs/>
                <w:szCs w:val="22"/>
              </w:rPr>
            </w:pPr>
            <w:r w:rsidRPr="00C35C34">
              <w:rPr>
                <w:szCs w:val="22"/>
              </w:rPr>
              <w:t>Web scraping and Face Detection using CSV in Python</w:t>
            </w:r>
          </w:p>
          <w:p w14:paraId="2D33D562" w14:textId="77777777" w:rsidR="00BC2712" w:rsidRPr="00A81DE0" w:rsidRDefault="00BC2712" w:rsidP="00BC271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1C6194" w:themeColor="accent6" w:themeShade="BF"/>
                <w:sz w:val="24"/>
                <w:szCs w:val="28"/>
              </w:rPr>
            </w:pPr>
            <w:r w:rsidRPr="00C35C34">
              <w:rPr>
                <w:szCs w:val="22"/>
              </w:rPr>
              <w:t xml:space="preserve">GitHub -&gt; </w:t>
            </w:r>
            <w:hyperlink r:id="rId18" w:history="1">
              <w:r w:rsidRPr="00C35C34">
                <w:rPr>
                  <w:rStyle w:val="Hyperlink"/>
                  <w:color w:val="1C6194" w:themeColor="accent6" w:themeShade="BF"/>
                  <w:szCs w:val="22"/>
                </w:rPr>
                <w:t>Elion-</w:t>
              </w:r>
              <w:proofErr w:type="spellStart"/>
              <w:r w:rsidRPr="00C35C34">
                <w:rPr>
                  <w:rStyle w:val="Hyperlink"/>
                  <w:color w:val="1C6194" w:themeColor="accent6" w:themeShade="BF"/>
                  <w:szCs w:val="22"/>
                </w:rPr>
                <w:t>Emini_GitHub</w:t>
              </w:r>
              <w:proofErr w:type="spellEnd"/>
            </w:hyperlink>
          </w:p>
          <w:p w14:paraId="3C796C3E" w14:textId="6CFB0638" w:rsidR="006D409C" w:rsidRPr="00AF2F26" w:rsidRDefault="00E63D30" w:rsidP="00776643">
            <w:pPr>
              <w:rPr>
                <w:bCs/>
                <w:sz w:val="24"/>
                <w:szCs w:val="28"/>
              </w:rPr>
            </w:pPr>
            <w:r w:rsidRPr="00AF2F26">
              <w:rPr>
                <w:b/>
                <w:sz w:val="24"/>
                <w:szCs w:val="28"/>
              </w:rPr>
              <w:t xml:space="preserve">Graphic Designer – </w:t>
            </w:r>
            <w:r w:rsidR="00C50397" w:rsidRPr="00AF2F26">
              <w:rPr>
                <w:b/>
                <w:sz w:val="24"/>
                <w:szCs w:val="28"/>
              </w:rPr>
              <w:t>Freelancer</w:t>
            </w:r>
            <w:r w:rsidRPr="00AF2F26">
              <w:rPr>
                <w:b/>
                <w:sz w:val="24"/>
                <w:szCs w:val="28"/>
              </w:rPr>
              <w:t xml:space="preserve"> </w:t>
            </w:r>
          </w:p>
          <w:p w14:paraId="3BB8C3B9" w14:textId="5B7D88EF" w:rsidR="008162DF" w:rsidRDefault="00DD08C5" w:rsidP="00DD08C5">
            <w:pPr>
              <w:pStyle w:val="ListParagraph"/>
              <w:numPr>
                <w:ilvl w:val="0"/>
                <w:numId w:val="8"/>
              </w:numPr>
            </w:pPr>
            <w:r>
              <w:t>2+ years of freelancing in platforms: Fiverr and Upwork</w:t>
            </w:r>
          </w:p>
          <w:p w14:paraId="79FB1907" w14:textId="5C38F19A" w:rsidR="00BC2712" w:rsidRDefault="00BC2712" w:rsidP="00DD08C5">
            <w:pPr>
              <w:pStyle w:val="ListParagraph"/>
              <w:numPr>
                <w:ilvl w:val="0"/>
                <w:numId w:val="8"/>
              </w:numPr>
            </w:pPr>
            <w:r>
              <w:t>Excellent reviews, 5.0 stars</w:t>
            </w:r>
          </w:p>
          <w:p w14:paraId="0AC22556" w14:textId="36091280" w:rsidR="00DD08C5" w:rsidRDefault="00DD08C5" w:rsidP="00DD08C5">
            <w:pPr>
              <w:pStyle w:val="ListParagraph"/>
              <w:numPr>
                <w:ilvl w:val="0"/>
                <w:numId w:val="8"/>
              </w:numPr>
            </w:pPr>
            <w:r>
              <w:t>Logo designs for Churches and Businesses</w:t>
            </w:r>
          </w:p>
          <w:p w14:paraId="76736591" w14:textId="03CE5FF0" w:rsidR="00D62916" w:rsidRDefault="00DD08C5" w:rsidP="00B91524">
            <w:pPr>
              <w:pStyle w:val="ListParagraph"/>
              <w:numPr>
                <w:ilvl w:val="0"/>
                <w:numId w:val="8"/>
              </w:numPr>
            </w:pPr>
            <w:r>
              <w:t>Link to my profile</w:t>
            </w:r>
            <w:r w:rsidR="005114FB">
              <w:t xml:space="preserve"> -&gt;</w:t>
            </w:r>
            <w:hyperlink r:id="rId19" w:history="1">
              <w:r w:rsidR="008162DF" w:rsidRPr="00A81DE0">
                <w:rPr>
                  <w:rStyle w:val="Hyperlink"/>
                  <w:color w:val="1C6194" w:themeColor="accent6" w:themeShade="BF"/>
                </w:rPr>
                <w:t>Elion-</w:t>
              </w:r>
              <w:proofErr w:type="spellStart"/>
              <w:r w:rsidR="008162DF" w:rsidRPr="00A81DE0">
                <w:rPr>
                  <w:rStyle w:val="Hyperlink"/>
                  <w:color w:val="1C6194" w:themeColor="accent6" w:themeShade="BF"/>
                </w:rPr>
                <w:t>Emini_Fiverr</w:t>
              </w:r>
              <w:proofErr w:type="spellEnd"/>
            </w:hyperlink>
            <w:r w:rsidR="008162DF" w:rsidRPr="008162DF">
              <w:t>.</w:t>
            </w:r>
            <w:r w:rsidR="008162DF">
              <w:t xml:space="preserve"> </w:t>
            </w:r>
          </w:p>
          <w:p w14:paraId="61ED9F4D" w14:textId="71D030DD" w:rsidR="006D409C" w:rsidRPr="008A1D56" w:rsidRDefault="00D62916" w:rsidP="00776643">
            <w:pPr>
              <w:rPr>
                <w:bCs/>
              </w:rPr>
            </w:pPr>
            <w:r w:rsidRPr="00AF2F26">
              <w:rPr>
                <w:b/>
                <w:sz w:val="24"/>
                <w:szCs w:val="28"/>
              </w:rPr>
              <w:t xml:space="preserve">Volunteer in </w:t>
            </w:r>
            <w:r w:rsidR="005B7B4A" w:rsidRPr="00AF2F26">
              <w:rPr>
                <w:b/>
                <w:sz w:val="24"/>
                <w:szCs w:val="28"/>
              </w:rPr>
              <w:t>“</w:t>
            </w:r>
            <w:r w:rsidR="00C27EBC">
              <w:rPr>
                <w:b/>
                <w:sz w:val="24"/>
                <w:szCs w:val="28"/>
              </w:rPr>
              <w:t>Red Cross Albania</w:t>
            </w:r>
            <w:r w:rsidR="005B7B4A" w:rsidRPr="00AF2F26">
              <w:rPr>
                <w:b/>
                <w:sz w:val="24"/>
                <w:szCs w:val="28"/>
              </w:rPr>
              <w:t xml:space="preserve">” </w:t>
            </w:r>
            <w:r w:rsidR="008A1D56" w:rsidRPr="00AF2F26">
              <w:rPr>
                <w:b/>
                <w:sz w:val="24"/>
                <w:szCs w:val="28"/>
              </w:rPr>
              <w:t>–</w:t>
            </w:r>
            <w:r w:rsidR="005B7B4A" w:rsidRPr="00AF2F26">
              <w:rPr>
                <w:b/>
                <w:sz w:val="24"/>
                <w:szCs w:val="28"/>
              </w:rPr>
              <w:t xml:space="preserve"> Elbasan</w:t>
            </w:r>
            <w:r w:rsidR="008A1D56" w:rsidRPr="00AF2F26">
              <w:rPr>
                <w:bCs/>
              </w:rPr>
              <w:t xml:space="preserve"> </w:t>
            </w:r>
            <w:r w:rsidR="008A1D56">
              <w:rPr>
                <w:bCs/>
              </w:rPr>
              <w:t>(</w:t>
            </w:r>
            <w:r w:rsidR="00167148">
              <w:t>2019</w:t>
            </w:r>
            <w:r w:rsidR="006D409C" w:rsidRPr="004D3011">
              <w:t>–</w:t>
            </w:r>
            <w:r>
              <w:t>to date</w:t>
            </w:r>
            <w:r w:rsidR="008A1D56">
              <w:t>)</w:t>
            </w:r>
          </w:p>
          <w:p w14:paraId="51C74887" w14:textId="4B488AC0" w:rsidR="008A1D56" w:rsidRDefault="008A1D56" w:rsidP="00A32A0D">
            <w:pPr>
              <w:pStyle w:val="ListParagraph"/>
              <w:numPr>
                <w:ilvl w:val="0"/>
                <w:numId w:val="7"/>
              </w:numPr>
            </w:pPr>
            <w:r>
              <w:t>Community work</w:t>
            </w:r>
            <w:r w:rsidR="00A32A0D">
              <w:t xml:space="preserve"> and </w:t>
            </w:r>
            <w:r>
              <w:t>First-Aid training</w:t>
            </w:r>
          </w:p>
          <w:p w14:paraId="27FA13D7" w14:textId="08606C31" w:rsidR="00266486" w:rsidRDefault="008A1D56" w:rsidP="00DD43C6">
            <w:pPr>
              <w:pStyle w:val="ListParagraph"/>
              <w:numPr>
                <w:ilvl w:val="0"/>
                <w:numId w:val="7"/>
              </w:numPr>
              <w:ind w:right="26"/>
            </w:pPr>
            <w:r>
              <w:t xml:space="preserve">Lead a team to second place in a </w:t>
            </w:r>
            <w:r w:rsidR="00A32A0D">
              <w:t>n</w:t>
            </w:r>
            <w:r>
              <w:t xml:space="preserve">ational First-Aid competition </w:t>
            </w:r>
          </w:p>
          <w:p w14:paraId="7FB7B512" w14:textId="01F80EE8" w:rsidR="00266486" w:rsidRPr="00AF2F26" w:rsidRDefault="00266486" w:rsidP="008A1D56">
            <w:pPr>
              <w:ind w:right="26"/>
              <w:rPr>
                <w:sz w:val="24"/>
                <w:szCs w:val="28"/>
              </w:rPr>
            </w:pPr>
            <w:r w:rsidRPr="00AF2F26">
              <w:rPr>
                <w:b/>
                <w:bCs/>
                <w:sz w:val="24"/>
                <w:szCs w:val="28"/>
              </w:rPr>
              <w:t>Erasmus projects</w:t>
            </w:r>
          </w:p>
          <w:p w14:paraId="4B3E92D6" w14:textId="4DC2F0BF" w:rsidR="00266486" w:rsidRPr="00C50397" w:rsidRDefault="00AF2F26" w:rsidP="00527D08">
            <w:pPr>
              <w:rPr>
                <w:color w:val="2683C6" w:themeColor="accent6"/>
              </w:rPr>
            </w:pPr>
            <w:r>
              <w:rPr>
                <w:color w:val="2683C6" w:themeColor="accent6"/>
              </w:rPr>
              <w:t xml:space="preserve">  </w:t>
            </w:r>
            <w:r w:rsidR="00266486" w:rsidRPr="00C50397">
              <w:rPr>
                <w:color w:val="2683C6" w:themeColor="accent6"/>
              </w:rPr>
              <w:t>“Use sound to watch around”</w:t>
            </w:r>
            <w:r w:rsidR="00266486">
              <w:t xml:space="preserve"> </w:t>
            </w:r>
            <w:r w:rsidR="00266486" w:rsidRPr="00C50397">
              <w:rPr>
                <w:color w:val="2683C6" w:themeColor="accent6"/>
              </w:rPr>
              <w:t>(</w:t>
            </w:r>
            <w:r w:rsidR="00C50397" w:rsidRPr="00C50397">
              <w:rPr>
                <w:color w:val="2683C6" w:themeColor="accent6"/>
              </w:rPr>
              <w:t>Tryavna, Bulgaria</w:t>
            </w:r>
            <w:r w:rsidR="008A1D56">
              <w:rPr>
                <w:color w:val="2683C6" w:themeColor="accent6"/>
              </w:rPr>
              <w:t xml:space="preserve"> </w:t>
            </w:r>
            <w:r w:rsidR="00C50397" w:rsidRPr="00C50397">
              <w:rPr>
                <w:color w:val="2683C6" w:themeColor="accent6"/>
              </w:rPr>
              <w:t>- October</w:t>
            </w:r>
            <w:r w:rsidR="00266486" w:rsidRPr="00C50397">
              <w:rPr>
                <w:color w:val="2683C6" w:themeColor="accent6"/>
              </w:rPr>
              <w:t xml:space="preserve"> 2019</w:t>
            </w:r>
            <w:r w:rsidR="00C50397" w:rsidRPr="00C50397">
              <w:rPr>
                <w:color w:val="2683C6" w:themeColor="accent6"/>
              </w:rPr>
              <w:t>)</w:t>
            </w:r>
          </w:p>
          <w:p w14:paraId="37760654" w14:textId="77777777" w:rsidR="00266486" w:rsidRDefault="00C50397" w:rsidP="00C50397">
            <w:pPr>
              <w:pStyle w:val="ListParagraph"/>
              <w:numPr>
                <w:ilvl w:val="0"/>
                <w:numId w:val="5"/>
              </w:numPr>
            </w:pPr>
            <w:r>
              <w:t>Youth collaboration from Balkan countries</w:t>
            </w:r>
          </w:p>
          <w:p w14:paraId="77CB2EF6" w14:textId="4C9AD041" w:rsidR="00C50397" w:rsidRDefault="00FC6D6C" w:rsidP="0022463E">
            <w:pPr>
              <w:pStyle w:val="ListParagraph"/>
              <w:numPr>
                <w:ilvl w:val="0"/>
                <w:numId w:val="5"/>
              </w:numPr>
              <w:ind w:right="168"/>
            </w:pPr>
            <w:r>
              <w:t>As a team, developing and testing</w:t>
            </w:r>
            <w:r w:rsidR="00C3558C">
              <w:t xml:space="preserve"> “</w:t>
            </w:r>
            <w:proofErr w:type="spellStart"/>
            <w:r w:rsidR="00C3558C">
              <w:fldChar w:fldCharType="begin"/>
            </w:r>
            <w:r w:rsidR="00C3558C">
              <w:instrText>HYPERLINK "https://soundsy.net/"</w:instrText>
            </w:r>
            <w:r w:rsidR="00C3558C">
              <w:fldChar w:fldCharType="separate"/>
            </w:r>
            <w:r w:rsidR="00C3558C">
              <w:rPr>
                <w:rStyle w:val="Hyperlink"/>
              </w:rPr>
              <w:t>Soundsy</w:t>
            </w:r>
            <w:proofErr w:type="spellEnd"/>
            <w:r w:rsidR="00C3558C">
              <w:fldChar w:fldCharType="end"/>
            </w:r>
            <w:r w:rsidR="00C3558C">
              <w:t>”, a platform which enables visually impaired people to start entrepreneurship though audio services.</w:t>
            </w:r>
          </w:p>
          <w:p w14:paraId="65C81B7C" w14:textId="2CDBEAE7" w:rsidR="00C50397" w:rsidRDefault="00AF2F26" w:rsidP="00C50397">
            <w:r>
              <w:rPr>
                <w:color w:val="2683C6" w:themeColor="accent6"/>
              </w:rPr>
              <w:t xml:space="preserve">  </w:t>
            </w:r>
            <w:r w:rsidR="00C50397" w:rsidRPr="008A1D56">
              <w:rPr>
                <w:color w:val="2683C6" w:themeColor="accent6"/>
              </w:rPr>
              <w:t>“</w:t>
            </w:r>
            <w:r w:rsidR="008A1D56" w:rsidRPr="008A1D56">
              <w:rPr>
                <w:color w:val="2683C6" w:themeColor="accent6"/>
              </w:rPr>
              <w:t>United</w:t>
            </w:r>
            <w:r w:rsidR="00C50397" w:rsidRPr="008A1D56">
              <w:rPr>
                <w:color w:val="2683C6" w:themeColor="accent6"/>
              </w:rPr>
              <w:t xml:space="preserve"> We Play” (</w:t>
            </w:r>
            <w:r w:rsidR="008A1D56" w:rsidRPr="008A1D56">
              <w:rPr>
                <w:color w:val="2683C6" w:themeColor="accent6"/>
              </w:rPr>
              <w:t>Benevento, Italy – December 201</w:t>
            </w:r>
            <w:r w:rsidR="008A1D56">
              <w:rPr>
                <w:color w:val="2683C6" w:themeColor="accent6"/>
              </w:rPr>
              <w:t>9)</w:t>
            </w:r>
          </w:p>
          <w:p w14:paraId="31AD2E13" w14:textId="2BA765A0" w:rsidR="008A1D56" w:rsidRDefault="002F1929" w:rsidP="008A1D56">
            <w:pPr>
              <w:pStyle w:val="ListParagraph"/>
              <w:numPr>
                <w:ilvl w:val="0"/>
                <w:numId w:val="6"/>
              </w:numPr>
            </w:pPr>
            <w:r>
              <w:t>One of five representatives of Albania</w:t>
            </w:r>
          </w:p>
          <w:p w14:paraId="50501969" w14:textId="7111D240" w:rsidR="000C1F81" w:rsidRDefault="008A1D56" w:rsidP="00C3558C">
            <w:pPr>
              <w:pStyle w:val="ListParagraph"/>
              <w:numPr>
                <w:ilvl w:val="0"/>
                <w:numId w:val="6"/>
              </w:numPr>
            </w:pPr>
            <w:r>
              <w:t>Learning to embrace cultural differences</w:t>
            </w:r>
            <w:r w:rsidR="00C3558C">
              <w:t xml:space="preserve"> </w:t>
            </w:r>
            <w:r w:rsidR="002F1929">
              <w:t xml:space="preserve">between Balkan countries </w:t>
            </w:r>
            <w:r w:rsidR="00C3558C">
              <w:t>by</w:t>
            </w:r>
            <w:r w:rsidR="00C35C34">
              <w:t xml:space="preserve"> organizing cultural nights</w:t>
            </w:r>
            <w:r w:rsidR="00C3558C">
              <w:t xml:space="preserve"> </w:t>
            </w:r>
            <w:r w:rsidR="00C35C34">
              <w:t>and serving the local community</w:t>
            </w:r>
          </w:p>
        </w:tc>
      </w:tr>
      <w:tr w:rsidR="006D409C" w14:paraId="52F98401" w14:textId="77777777" w:rsidTr="00C3558C">
        <w:trPr>
          <w:trHeight w:val="1018"/>
        </w:trPr>
        <w:tc>
          <w:tcPr>
            <w:tcW w:w="4473" w:type="dxa"/>
            <w:vMerge/>
            <w:vAlign w:val="bottom"/>
          </w:tcPr>
          <w:p w14:paraId="0D026097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89" w:type="dxa"/>
            <w:shd w:val="clear" w:color="auto" w:fill="134163" w:themeFill="accent6" w:themeFillShade="80"/>
          </w:tcPr>
          <w:p w14:paraId="2F403B9A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62" w:type="dxa"/>
            <w:shd w:val="clear" w:color="auto" w:fill="134163" w:themeFill="accent6" w:themeFillShade="80"/>
            <w:vAlign w:val="center"/>
          </w:tcPr>
          <w:p w14:paraId="4E3B4601" w14:textId="0E455F55" w:rsidR="006D409C" w:rsidRDefault="00F8546D" w:rsidP="00776643">
            <w:pPr>
              <w:pStyle w:val="Heading1"/>
              <w:rPr>
                <w:b/>
              </w:rPr>
            </w:pPr>
            <w:r>
              <w:t>skills</w:t>
            </w:r>
          </w:p>
        </w:tc>
      </w:tr>
      <w:tr w:rsidR="006D409C" w14:paraId="02A30388" w14:textId="77777777" w:rsidTr="00C3558C">
        <w:trPr>
          <w:trHeight w:val="2037"/>
        </w:trPr>
        <w:tc>
          <w:tcPr>
            <w:tcW w:w="4473" w:type="dxa"/>
            <w:vMerge/>
            <w:tcBorders>
              <w:bottom w:val="nil"/>
            </w:tcBorders>
            <w:vAlign w:val="bottom"/>
          </w:tcPr>
          <w:p w14:paraId="494A0CEE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489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8DED5E3" w14:textId="3ED3D01D" w:rsidR="00574EDC" w:rsidRPr="00444160" w:rsidRDefault="00F56513" w:rsidP="00444160">
            <w:pPr>
              <w:tabs>
                <w:tab w:val="left" w:pos="990"/>
              </w:tabs>
              <w:rPr>
                <w:color w:val="373545" w:themeColor="text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16F49D9" wp14:editId="6C3B1693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02A56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3735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6F49D9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" adj="-11796480,,5400" path="m2426,347348c2024,270140,402,77580,,372l346895,,2426,347348xe" fillcolor="#2683c6 [3209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BB02A56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3735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2" w:type="dxa"/>
            <w:tcBorders>
              <w:bottom w:val="nil"/>
            </w:tcBorders>
            <w:vAlign w:val="bottom"/>
          </w:tcPr>
          <w:p w14:paraId="57C02D9F" w14:textId="5EE3D016" w:rsidR="00E34725" w:rsidRPr="00444160" w:rsidRDefault="006D409C" w:rsidP="00E34725">
            <w:pPr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48"/>
                <w:szCs w:val="32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EC84C24" wp14:editId="1188F071">
                  <wp:extent cx="4465320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</w:tbl>
    <w:p w14:paraId="552493BF" w14:textId="65A90C19" w:rsidR="00AD1A8E" w:rsidRPr="00444160" w:rsidRDefault="00724470" w:rsidP="00724470">
      <w:pPr>
        <w:tabs>
          <w:tab w:val="left" w:pos="7705"/>
        </w:tabs>
        <w:rPr>
          <w:color w:val="FF0000"/>
        </w:rPr>
      </w:pPr>
      <w:r>
        <w:rPr>
          <w:color w:val="FF0000"/>
        </w:rPr>
        <w:tab/>
      </w:r>
    </w:p>
    <w:sectPr w:rsidR="00AD1A8E" w:rsidRPr="00444160" w:rsidSect="00A96084">
      <w:headerReference w:type="default" r:id="rId21"/>
      <w:footerReference w:type="default" r:id="rId22"/>
      <w:pgSz w:w="12240" w:h="15840"/>
      <w:pgMar w:top="360" w:right="360" w:bottom="709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4FD8" w14:textId="77777777" w:rsidR="001B2343" w:rsidRDefault="001B2343" w:rsidP="00C51CF5">
      <w:r>
        <w:separator/>
      </w:r>
    </w:p>
  </w:endnote>
  <w:endnote w:type="continuationSeparator" w:id="0">
    <w:p w14:paraId="40525523" w14:textId="77777777" w:rsidR="001B2343" w:rsidRDefault="001B234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508D" w14:textId="792062FA" w:rsidR="00BE15D5" w:rsidRDefault="00BE15D5" w:rsidP="00BE15D5">
    <w:pPr>
      <w:pStyle w:val="Footer"/>
      <w:tabs>
        <w:tab w:val="clear" w:pos="4680"/>
        <w:tab w:val="clear" w:pos="9360"/>
        <w:tab w:val="left" w:pos="104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EB6A5" w14:textId="77777777" w:rsidR="001B2343" w:rsidRDefault="001B2343" w:rsidP="00C51CF5">
      <w:r>
        <w:separator/>
      </w:r>
    </w:p>
  </w:footnote>
  <w:footnote w:type="continuationSeparator" w:id="0">
    <w:p w14:paraId="740366FE" w14:textId="77777777" w:rsidR="001B2343" w:rsidRDefault="001B2343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28FD" w14:textId="43DB4E54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857B1F" wp14:editId="67D119DE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1CD5FE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d4eaf3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00F7B"/>
    <w:multiLevelType w:val="hybridMultilevel"/>
    <w:tmpl w:val="6EBCC34E"/>
    <w:lvl w:ilvl="0" w:tplc="29D2C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052"/>
    <w:multiLevelType w:val="hybridMultilevel"/>
    <w:tmpl w:val="FB0C9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E4010"/>
    <w:multiLevelType w:val="hybridMultilevel"/>
    <w:tmpl w:val="82BABBE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E7C2E25"/>
    <w:multiLevelType w:val="hybridMultilevel"/>
    <w:tmpl w:val="B4664F06"/>
    <w:lvl w:ilvl="0" w:tplc="1AF23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26CDE"/>
    <w:multiLevelType w:val="hybridMultilevel"/>
    <w:tmpl w:val="8A94DFF8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8CD48CE"/>
    <w:multiLevelType w:val="hybridMultilevel"/>
    <w:tmpl w:val="5FC8F826"/>
    <w:lvl w:ilvl="0" w:tplc="7756A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3020A"/>
    <w:multiLevelType w:val="hybridMultilevel"/>
    <w:tmpl w:val="E0048620"/>
    <w:lvl w:ilvl="0" w:tplc="E9922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F7060"/>
    <w:multiLevelType w:val="hybridMultilevel"/>
    <w:tmpl w:val="904EAC84"/>
    <w:lvl w:ilvl="0" w:tplc="B20E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83C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249112">
    <w:abstractNumId w:val="0"/>
  </w:num>
  <w:num w:numId="2" w16cid:durableId="244345453">
    <w:abstractNumId w:val="2"/>
  </w:num>
  <w:num w:numId="3" w16cid:durableId="1646205275">
    <w:abstractNumId w:val="5"/>
  </w:num>
  <w:num w:numId="4" w16cid:durableId="1558399766">
    <w:abstractNumId w:val="3"/>
  </w:num>
  <w:num w:numId="5" w16cid:durableId="923420107">
    <w:abstractNumId w:val="4"/>
  </w:num>
  <w:num w:numId="6" w16cid:durableId="1995909225">
    <w:abstractNumId w:val="7"/>
  </w:num>
  <w:num w:numId="7" w16cid:durableId="1931966671">
    <w:abstractNumId w:val="6"/>
  </w:num>
  <w:num w:numId="8" w16cid:durableId="259685027">
    <w:abstractNumId w:val="1"/>
  </w:num>
  <w:num w:numId="9" w16cid:durableId="476268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6"/>
    <w:rsid w:val="00001119"/>
    <w:rsid w:val="00011664"/>
    <w:rsid w:val="000136CC"/>
    <w:rsid w:val="00041B00"/>
    <w:rsid w:val="000521EF"/>
    <w:rsid w:val="000A19F5"/>
    <w:rsid w:val="000A545F"/>
    <w:rsid w:val="000B3873"/>
    <w:rsid w:val="000C1F81"/>
    <w:rsid w:val="000E564E"/>
    <w:rsid w:val="000F3BEA"/>
    <w:rsid w:val="0010314C"/>
    <w:rsid w:val="0010554B"/>
    <w:rsid w:val="001112DD"/>
    <w:rsid w:val="001223DA"/>
    <w:rsid w:val="001228E6"/>
    <w:rsid w:val="00135BD5"/>
    <w:rsid w:val="00136EAA"/>
    <w:rsid w:val="00153B84"/>
    <w:rsid w:val="00167148"/>
    <w:rsid w:val="00170C04"/>
    <w:rsid w:val="00175850"/>
    <w:rsid w:val="00196AAB"/>
    <w:rsid w:val="001A3962"/>
    <w:rsid w:val="001A4D1A"/>
    <w:rsid w:val="001B0B3D"/>
    <w:rsid w:val="001B2343"/>
    <w:rsid w:val="001C27E3"/>
    <w:rsid w:val="001E00F3"/>
    <w:rsid w:val="0022360A"/>
    <w:rsid w:val="0022463E"/>
    <w:rsid w:val="00237392"/>
    <w:rsid w:val="00266486"/>
    <w:rsid w:val="002762BE"/>
    <w:rsid w:val="00281FE8"/>
    <w:rsid w:val="002861E4"/>
    <w:rsid w:val="002C08CE"/>
    <w:rsid w:val="002E0A4C"/>
    <w:rsid w:val="002F1929"/>
    <w:rsid w:val="00300006"/>
    <w:rsid w:val="00325233"/>
    <w:rsid w:val="003342B8"/>
    <w:rsid w:val="0034756C"/>
    <w:rsid w:val="0037026A"/>
    <w:rsid w:val="00387C73"/>
    <w:rsid w:val="00395B59"/>
    <w:rsid w:val="00397CEC"/>
    <w:rsid w:val="003B0DB8"/>
    <w:rsid w:val="003B649C"/>
    <w:rsid w:val="003E5414"/>
    <w:rsid w:val="003E5B54"/>
    <w:rsid w:val="003F477D"/>
    <w:rsid w:val="00401003"/>
    <w:rsid w:val="00417722"/>
    <w:rsid w:val="00431999"/>
    <w:rsid w:val="004340D9"/>
    <w:rsid w:val="00443E2D"/>
    <w:rsid w:val="00444160"/>
    <w:rsid w:val="0045347E"/>
    <w:rsid w:val="00480618"/>
    <w:rsid w:val="004B2744"/>
    <w:rsid w:val="004E0B7C"/>
    <w:rsid w:val="005114FB"/>
    <w:rsid w:val="00527D08"/>
    <w:rsid w:val="00534FAE"/>
    <w:rsid w:val="00572086"/>
    <w:rsid w:val="00574EDC"/>
    <w:rsid w:val="00580083"/>
    <w:rsid w:val="00585034"/>
    <w:rsid w:val="00597714"/>
    <w:rsid w:val="00597871"/>
    <w:rsid w:val="005A31B6"/>
    <w:rsid w:val="005A6382"/>
    <w:rsid w:val="005B750B"/>
    <w:rsid w:val="005B7B4A"/>
    <w:rsid w:val="005C64CA"/>
    <w:rsid w:val="005D47DE"/>
    <w:rsid w:val="005E0A7E"/>
    <w:rsid w:val="005F364E"/>
    <w:rsid w:val="00611B5F"/>
    <w:rsid w:val="00613801"/>
    <w:rsid w:val="0062123A"/>
    <w:rsid w:val="00624611"/>
    <w:rsid w:val="00635EF0"/>
    <w:rsid w:val="00646E75"/>
    <w:rsid w:val="00654FC7"/>
    <w:rsid w:val="006619AF"/>
    <w:rsid w:val="00661AB3"/>
    <w:rsid w:val="00663587"/>
    <w:rsid w:val="00686F02"/>
    <w:rsid w:val="00690B0A"/>
    <w:rsid w:val="006A17D2"/>
    <w:rsid w:val="006C6DC6"/>
    <w:rsid w:val="006D1F2D"/>
    <w:rsid w:val="006D2A16"/>
    <w:rsid w:val="006D409C"/>
    <w:rsid w:val="006E1A7F"/>
    <w:rsid w:val="006F3B54"/>
    <w:rsid w:val="00724470"/>
    <w:rsid w:val="007370C8"/>
    <w:rsid w:val="007513EB"/>
    <w:rsid w:val="0075416E"/>
    <w:rsid w:val="00764F19"/>
    <w:rsid w:val="00776643"/>
    <w:rsid w:val="007835B2"/>
    <w:rsid w:val="00792ACE"/>
    <w:rsid w:val="007934D6"/>
    <w:rsid w:val="00797579"/>
    <w:rsid w:val="007B6A39"/>
    <w:rsid w:val="007D0F5B"/>
    <w:rsid w:val="007F2F8A"/>
    <w:rsid w:val="00802055"/>
    <w:rsid w:val="0080386B"/>
    <w:rsid w:val="008047A4"/>
    <w:rsid w:val="00811590"/>
    <w:rsid w:val="0081415E"/>
    <w:rsid w:val="008162DF"/>
    <w:rsid w:val="00822E2B"/>
    <w:rsid w:val="00862972"/>
    <w:rsid w:val="008737EC"/>
    <w:rsid w:val="008819E4"/>
    <w:rsid w:val="00882E29"/>
    <w:rsid w:val="008910F9"/>
    <w:rsid w:val="008A1D56"/>
    <w:rsid w:val="008A1F5F"/>
    <w:rsid w:val="008A5BC8"/>
    <w:rsid w:val="008C11C2"/>
    <w:rsid w:val="008E5AF4"/>
    <w:rsid w:val="008E6302"/>
    <w:rsid w:val="008F290E"/>
    <w:rsid w:val="008F5911"/>
    <w:rsid w:val="00902B34"/>
    <w:rsid w:val="00942045"/>
    <w:rsid w:val="00954681"/>
    <w:rsid w:val="00964B9F"/>
    <w:rsid w:val="0096549B"/>
    <w:rsid w:val="009834F1"/>
    <w:rsid w:val="009937A6"/>
    <w:rsid w:val="009A708C"/>
    <w:rsid w:val="009B3871"/>
    <w:rsid w:val="009D1040"/>
    <w:rsid w:val="009D2070"/>
    <w:rsid w:val="009E0E0E"/>
    <w:rsid w:val="009F215D"/>
    <w:rsid w:val="00A23722"/>
    <w:rsid w:val="00A239FE"/>
    <w:rsid w:val="00A32A0D"/>
    <w:rsid w:val="00A454B9"/>
    <w:rsid w:val="00A715E5"/>
    <w:rsid w:val="00A73BCA"/>
    <w:rsid w:val="00A75FCE"/>
    <w:rsid w:val="00A81DE0"/>
    <w:rsid w:val="00A82AA9"/>
    <w:rsid w:val="00A87C38"/>
    <w:rsid w:val="00A90211"/>
    <w:rsid w:val="00A96084"/>
    <w:rsid w:val="00AB6666"/>
    <w:rsid w:val="00AB6863"/>
    <w:rsid w:val="00AC5509"/>
    <w:rsid w:val="00AC5851"/>
    <w:rsid w:val="00AC5A73"/>
    <w:rsid w:val="00AC691E"/>
    <w:rsid w:val="00AD1A8E"/>
    <w:rsid w:val="00AF0A04"/>
    <w:rsid w:val="00AF2F26"/>
    <w:rsid w:val="00AF4EA4"/>
    <w:rsid w:val="00B044BD"/>
    <w:rsid w:val="00B0480C"/>
    <w:rsid w:val="00B0669D"/>
    <w:rsid w:val="00B1129B"/>
    <w:rsid w:val="00B22E69"/>
    <w:rsid w:val="00B33B9D"/>
    <w:rsid w:val="00B414CB"/>
    <w:rsid w:val="00B46BD9"/>
    <w:rsid w:val="00B63452"/>
    <w:rsid w:val="00B63754"/>
    <w:rsid w:val="00B7074E"/>
    <w:rsid w:val="00B859A9"/>
    <w:rsid w:val="00B90CEF"/>
    <w:rsid w:val="00B94704"/>
    <w:rsid w:val="00B95D4D"/>
    <w:rsid w:val="00BB464E"/>
    <w:rsid w:val="00BB5943"/>
    <w:rsid w:val="00BC2712"/>
    <w:rsid w:val="00BE15D5"/>
    <w:rsid w:val="00BE22D2"/>
    <w:rsid w:val="00BE3CF9"/>
    <w:rsid w:val="00C03973"/>
    <w:rsid w:val="00C07020"/>
    <w:rsid w:val="00C27EBC"/>
    <w:rsid w:val="00C33F79"/>
    <w:rsid w:val="00C3558C"/>
    <w:rsid w:val="00C35C34"/>
    <w:rsid w:val="00C45616"/>
    <w:rsid w:val="00C50397"/>
    <w:rsid w:val="00C51CF5"/>
    <w:rsid w:val="00C820A8"/>
    <w:rsid w:val="00C83E7E"/>
    <w:rsid w:val="00C93D20"/>
    <w:rsid w:val="00C94B73"/>
    <w:rsid w:val="00C96D53"/>
    <w:rsid w:val="00CA407F"/>
    <w:rsid w:val="00CA5066"/>
    <w:rsid w:val="00CD0C0F"/>
    <w:rsid w:val="00D00A30"/>
    <w:rsid w:val="00D13A60"/>
    <w:rsid w:val="00D45116"/>
    <w:rsid w:val="00D62117"/>
    <w:rsid w:val="00D62916"/>
    <w:rsid w:val="00D7385C"/>
    <w:rsid w:val="00D80A98"/>
    <w:rsid w:val="00D8438A"/>
    <w:rsid w:val="00D95574"/>
    <w:rsid w:val="00DC71AE"/>
    <w:rsid w:val="00DD08C5"/>
    <w:rsid w:val="00DD43C6"/>
    <w:rsid w:val="00DE669E"/>
    <w:rsid w:val="00E012E5"/>
    <w:rsid w:val="00E13C00"/>
    <w:rsid w:val="00E34725"/>
    <w:rsid w:val="00E53E68"/>
    <w:rsid w:val="00E55D74"/>
    <w:rsid w:val="00E639FD"/>
    <w:rsid w:val="00E63D30"/>
    <w:rsid w:val="00E767D6"/>
    <w:rsid w:val="00E7691E"/>
    <w:rsid w:val="00E774C3"/>
    <w:rsid w:val="00E823DC"/>
    <w:rsid w:val="00E8541C"/>
    <w:rsid w:val="00ED77B1"/>
    <w:rsid w:val="00F03826"/>
    <w:rsid w:val="00F12837"/>
    <w:rsid w:val="00F514A5"/>
    <w:rsid w:val="00F56513"/>
    <w:rsid w:val="00F606D4"/>
    <w:rsid w:val="00F7316E"/>
    <w:rsid w:val="00F8546D"/>
    <w:rsid w:val="00F86E13"/>
    <w:rsid w:val="00FB16AF"/>
    <w:rsid w:val="00FC5CD1"/>
    <w:rsid w:val="00FC6D6C"/>
    <w:rsid w:val="00FC7960"/>
    <w:rsid w:val="00FD27BC"/>
    <w:rsid w:val="00FE13BA"/>
    <w:rsid w:val="00FE3A5A"/>
    <w:rsid w:val="00FE7AA4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D9F1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3494BA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1A495C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265F65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1112DD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programuesihkb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linkedin.com/in/elion-emini-2571a916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ion.emini@gmail.com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fiverr.com/elion_emini?up_rollout=tru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dorues\Desktop\elion\job\cv%20templete%20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242020728637591"/>
          <c:y val="1.6562791939143201E-2"/>
          <c:w val="0.71036790196447275"/>
          <c:h val="0.983436853002070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Responsible</c:v>
                </c:pt>
                <c:pt idx="1">
                  <c:v>Team Work</c:v>
                </c:pt>
                <c:pt idx="2">
                  <c:v>Effective Communication</c:v>
                </c:pt>
                <c:pt idx="3">
                  <c:v>Problem Solving</c:v>
                </c:pt>
                <c:pt idx="4">
                  <c:v>Fast Learning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0.75</c:v>
                </c:pt>
                <c:pt idx="2">
                  <c:v>0.65</c:v>
                </c:pt>
                <c:pt idx="3">
                  <c:v>0.8</c:v>
                </c:pt>
                <c:pt idx="4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571C59DCC23459F99DA644188CE2C" ma:contentTypeVersion="7" ma:contentTypeDescription="Create a new document." ma:contentTypeScope="" ma:versionID="3c14f8388ff5607a83ce73a51dc2897c">
  <xsd:schema xmlns:xsd="http://www.w3.org/2001/XMLSchema" xmlns:xs="http://www.w3.org/2001/XMLSchema" xmlns:p="http://schemas.microsoft.com/office/2006/metadata/properties" xmlns:ns3="324bb95e-72ef-458f-a574-8eb65d8b8c53" xmlns:ns4="1bfb4825-e647-4133-abc0-3ec4ea2c26a2" targetNamespace="http://schemas.microsoft.com/office/2006/metadata/properties" ma:root="true" ma:fieldsID="76b6285b9a1e8f7f6dd458035309dce4" ns3:_="" ns4:_="">
    <xsd:import namespace="324bb95e-72ef-458f-a574-8eb65d8b8c53"/>
    <xsd:import namespace="1bfb4825-e647-4133-abc0-3ec4ea2c26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bb95e-72ef-458f-a574-8eb65d8b8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b4825-e647-4133-abc0-3ec4ea2c26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E6F68-2530-4E7C-AE81-1739CE3E7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01AD91-D313-4F8B-872B-2C1325767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bb95e-72ef-458f-a574-8eb65d8b8c53"/>
    <ds:schemaRef ds:uri="1bfb4825-e647-4133-abc0-3ec4ea2c26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FAC97-BC86-4187-B3E2-62FFBB8621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3BE4FB-F094-4598-B3E2-FA308C5D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templete 2.dotx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2022-02-09T22:12:00Z</dcterms:created>
  <dcterms:modified xsi:type="dcterms:W3CDTF">2022-11-03T18:37:00Z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0x0101000D3571C59DCC23459F99DA644188CE2C</vt:lpwstr>
  </property>
</Properties>
</file>